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382" w:rsidRDefault="00BD0382" w:rsidP="00F77953">
      <w:pPr>
        <w:pStyle w:val="Title"/>
      </w:pPr>
      <w:r w:rsidRPr="00BD0382"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619125</wp:posOffset>
            </wp:positionH>
            <wp:positionV relativeFrom="page">
              <wp:posOffset>390525</wp:posOffset>
            </wp:positionV>
            <wp:extent cx="1638300" cy="86677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2795">
        <w:t>DTS Lab 3</w:t>
      </w:r>
      <w:r w:rsidR="00F77953">
        <w:br/>
      </w:r>
      <w:r w:rsidR="00082795">
        <w:rPr>
          <w:rStyle w:val="SubtitleChar"/>
        </w:rPr>
        <w:t xml:space="preserve">singly linked list and </w:t>
      </w:r>
      <w:proofErr w:type="spellStart"/>
      <w:r w:rsidR="00082795">
        <w:rPr>
          <w:rStyle w:val="SubtitleChar"/>
        </w:rPr>
        <w:t>iterator</w:t>
      </w:r>
      <w:proofErr w:type="spellEnd"/>
    </w:p>
    <w:p w:rsidR="00C77558" w:rsidRDefault="00C77558"/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pacing w:val="15"/>
          <w:position w:val="10"/>
          <w:sz w:val="22"/>
          <w:szCs w:val="22"/>
        </w:rPr>
        <w:id w:val="1946893"/>
        <w:docPartObj>
          <w:docPartGallery w:val="Table of Contents"/>
          <w:docPartUnique/>
        </w:docPartObj>
      </w:sdtPr>
      <w:sdtEndPr>
        <w:rPr>
          <w:b/>
          <w:color w:val="4F6228" w:themeColor="accent3" w:themeShade="80"/>
        </w:rPr>
      </w:sdtEndPr>
      <w:sdtContent>
        <w:p w:rsidR="00BD0382" w:rsidRDefault="00BD0382">
          <w:pPr>
            <w:pStyle w:val="TOCHeading"/>
          </w:pPr>
          <w:r>
            <w:t>Contents</w:t>
          </w:r>
        </w:p>
        <w:p w:rsidR="00A90A9F" w:rsidRPr="00A90A9F" w:rsidRDefault="00A90A9F">
          <w:pPr>
            <w:pStyle w:val="TOC1"/>
            <w:tabs>
              <w:tab w:val="right" w:leader="dot" w:pos="9350"/>
            </w:tabs>
            <w:rPr>
              <w:b/>
              <w:color w:val="4F6228" w:themeColor="accent3" w:themeShade="80"/>
              <w:sz w:val="24"/>
              <w:szCs w:val="24"/>
            </w:rPr>
          </w:pPr>
        </w:p>
        <w:p w:rsidR="00761B0A" w:rsidRDefault="0052262D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r w:rsidRPr="00A90A9F">
            <w:rPr>
              <w:b/>
              <w:color w:val="4F6228" w:themeColor="accent3" w:themeShade="80"/>
              <w:sz w:val="24"/>
              <w:szCs w:val="24"/>
            </w:rPr>
            <w:fldChar w:fldCharType="begin"/>
          </w:r>
          <w:r w:rsidR="00BD0382" w:rsidRPr="00A90A9F">
            <w:rPr>
              <w:b/>
              <w:color w:val="4F6228" w:themeColor="accent3" w:themeShade="80"/>
              <w:sz w:val="24"/>
              <w:szCs w:val="24"/>
            </w:rPr>
            <w:instrText xml:space="preserve"> TOC \o "1-3" \h \z \u </w:instrText>
          </w:r>
          <w:r w:rsidRPr="00A90A9F">
            <w:rPr>
              <w:b/>
              <w:color w:val="4F6228" w:themeColor="accent3" w:themeShade="80"/>
              <w:sz w:val="24"/>
              <w:szCs w:val="24"/>
            </w:rPr>
            <w:fldChar w:fldCharType="separate"/>
          </w:r>
          <w:hyperlink w:anchor="_Toc358034552" w:history="1">
            <w:r w:rsidR="00761B0A" w:rsidRPr="000915A0">
              <w:rPr>
                <w:rStyle w:val="Hyperlink"/>
                <w:noProof/>
              </w:rPr>
              <w:t>Objective</w:t>
            </w:r>
            <w:r w:rsidR="00761B0A">
              <w:rPr>
                <w:noProof/>
                <w:webHidden/>
              </w:rPr>
              <w:tab/>
            </w:r>
            <w:r w:rsidR="00761B0A">
              <w:rPr>
                <w:noProof/>
                <w:webHidden/>
              </w:rPr>
              <w:fldChar w:fldCharType="begin"/>
            </w:r>
            <w:r w:rsidR="00761B0A">
              <w:rPr>
                <w:noProof/>
                <w:webHidden/>
              </w:rPr>
              <w:instrText xml:space="preserve"> PAGEREF _Toc358034552 \h </w:instrText>
            </w:r>
            <w:r w:rsidR="00761B0A">
              <w:rPr>
                <w:noProof/>
                <w:webHidden/>
              </w:rPr>
            </w:r>
            <w:r w:rsidR="00761B0A">
              <w:rPr>
                <w:noProof/>
                <w:webHidden/>
              </w:rPr>
              <w:fldChar w:fldCharType="separate"/>
            </w:r>
            <w:r w:rsidR="00761B0A">
              <w:rPr>
                <w:noProof/>
                <w:webHidden/>
              </w:rPr>
              <w:t>2</w:t>
            </w:r>
            <w:r w:rsidR="00761B0A">
              <w:rPr>
                <w:noProof/>
                <w:webHidden/>
              </w:rPr>
              <w:fldChar w:fldCharType="end"/>
            </w:r>
          </w:hyperlink>
        </w:p>
        <w:p w:rsidR="00761B0A" w:rsidRDefault="00761B0A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553" w:history="1">
            <w:r w:rsidRPr="000915A0">
              <w:rPr>
                <w:rStyle w:val="Hyperlink"/>
                <w:noProof/>
              </w:rPr>
              <w:t>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_Toc358034553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B0A" w:rsidRDefault="00761B0A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554" w:history="1">
            <w:r w:rsidRPr="000915A0">
              <w:rPr>
                <w:rStyle w:val="Hyperlink"/>
                <w:noProof/>
              </w:rPr>
              <w:t>Other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_Toc358034554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B0A" w:rsidRDefault="00761B0A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555" w:history="1">
            <w:r w:rsidRPr="000915A0">
              <w:rPr>
                <w:rStyle w:val="Hyperlink"/>
                <w:noProof/>
              </w:rPr>
              <w:t>Desired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_Toc358034555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B0A" w:rsidRDefault="00761B0A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556" w:history="1">
            <w:r w:rsidRPr="000915A0">
              <w:rPr>
                <w:rStyle w:val="Hyperlink"/>
                <w:noProof/>
              </w:rPr>
              <w:t>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_Toc358034556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382" w:rsidRPr="00A90A9F" w:rsidRDefault="0052262D">
          <w:pPr>
            <w:rPr>
              <w:b/>
              <w:color w:val="4F6228" w:themeColor="accent3" w:themeShade="80"/>
            </w:rPr>
          </w:pPr>
          <w:r w:rsidRPr="00A90A9F">
            <w:rPr>
              <w:b/>
              <w:color w:val="4F6228" w:themeColor="accent3" w:themeShade="80"/>
              <w:sz w:val="24"/>
              <w:szCs w:val="24"/>
            </w:rPr>
            <w:fldChar w:fldCharType="end"/>
          </w:r>
        </w:p>
      </w:sdtContent>
    </w:sdt>
    <w:p w:rsidR="00BD0382" w:rsidRDefault="00BD0382"/>
    <w:p w:rsidR="00BD0382" w:rsidRDefault="00BD0382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C77558" w:rsidRDefault="00C77558">
      <w:pP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40"/>
          <w:szCs w:val="28"/>
        </w:rPr>
      </w:pPr>
      <w:r>
        <w:br w:type="page"/>
      </w:r>
    </w:p>
    <w:p w:rsidR="009E187D" w:rsidRPr="009E187D" w:rsidRDefault="009E187D" w:rsidP="009E187D">
      <w:pPr>
        <w:pStyle w:val="Heading1"/>
      </w:pPr>
      <w:bookmarkStart w:id="0" w:name="_Toc273646736"/>
      <w:bookmarkStart w:id="1" w:name="_Toc358034552"/>
      <w:r w:rsidRPr="009E187D">
        <w:lastRenderedPageBreak/>
        <w:t>Objective</w:t>
      </w:r>
      <w:bookmarkEnd w:id="0"/>
      <w:bookmarkEnd w:id="1"/>
    </w:p>
    <w:p w:rsidR="00082795" w:rsidRDefault="00082795" w:rsidP="009E187D">
      <w:pPr>
        <w:rPr>
          <w:rFonts w:eastAsia="ＭＳ 明朝" w:cs="Times New Roman"/>
          <w:lang w:eastAsia="ar-SA"/>
        </w:rPr>
      </w:pPr>
      <w:r>
        <w:rPr>
          <w:rFonts w:eastAsia="ＭＳ 明朝" w:cs="Times New Roman"/>
          <w:lang w:eastAsia="ar-SA"/>
        </w:rPr>
        <w:t xml:space="preserve">You will implement a </w:t>
      </w:r>
      <w:proofErr w:type="spellStart"/>
      <w:r>
        <w:rPr>
          <w:rFonts w:eastAsia="ＭＳ 明朝" w:cs="Times New Roman"/>
          <w:lang w:eastAsia="ar-SA"/>
        </w:rPr>
        <w:t>templated</w:t>
      </w:r>
      <w:proofErr w:type="spellEnd"/>
      <w:r>
        <w:rPr>
          <w:rFonts w:eastAsia="ＭＳ 明朝" w:cs="Times New Roman"/>
          <w:lang w:eastAsia="ar-SA"/>
        </w:rPr>
        <w:t xml:space="preserve">, single-ended, singly-linked list class named </w:t>
      </w:r>
      <w:proofErr w:type="spellStart"/>
      <w:r>
        <w:rPr>
          <w:rFonts w:eastAsia="ＭＳ 明朝" w:cs="Times New Roman"/>
          <w:lang w:eastAsia="ar-SA"/>
        </w:rPr>
        <w:t>SLList</w:t>
      </w:r>
      <w:proofErr w:type="spellEnd"/>
      <w:r>
        <w:rPr>
          <w:rFonts w:eastAsia="ＭＳ 明朝" w:cs="Times New Roman"/>
          <w:lang w:eastAsia="ar-SA"/>
        </w:rPr>
        <w:t xml:space="preserve"> and an </w:t>
      </w:r>
      <w:proofErr w:type="spellStart"/>
      <w:r>
        <w:rPr>
          <w:rFonts w:eastAsia="ＭＳ 明朝" w:cs="Times New Roman"/>
          <w:lang w:eastAsia="ar-SA"/>
        </w:rPr>
        <w:t>iterator</w:t>
      </w:r>
      <w:proofErr w:type="spellEnd"/>
      <w:r>
        <w:rPr>
          <w:rFonts w:eastAsia="ＭＳ 明朝" w:cs="Times New Roman"/>
          <w:lang w:eastAsia="ar-SA"/>
        </w:rPr>
        <w:t xml:space="preserve"> class named </w:t>
      </w:r>
      <w:proofErr w:type="spellStart"/>
      <w:r>
        <w:rPr>
          <w:rFonts w:eastAsia="ＭＳ 明朝" w:cs="Times New Roman"/>
          <w:lang w:eastAsia="ar-SA"/>
        </w:rPr>
        <w:t>SLLIter</w:t>
      </w:r>
      <w:proofErr w:type="spellEnd"/>
      <w:r>
        <w:rPr>
          <w:rFonts w:eastAsia="ＭＳ 明朝" w:cs="Times New Roman"/>
          <w:lang w:eastAsia="ar-SA"/>
        </w:rPr>
        <w:t xml:space="preserve"> to access the </w:t>
      </w:r>
      <w:proofErr w:type="spellStart"/>
      <w:r>
        <w:rPr>
          <w:rFonts w:eastAsia="ＭＳ 明朝" w:cs="Times New Roman"/>
          <w:lang w:eastAsia="ar-SA"/>
        </w:rPr>
        <w:t>SLList</w:t>
      </w:r>
      <w:proofErr w:type="spellEnd"/>
      <w:r>
        <w:rPr>
          <w:rFonts w:eastAsia="ＭＳ 明朝" w:cs="Times New Roman"/>
          <w:lang w:eastAsia="ar-SA"/>
        </w:rPr>
        <w:t xml:space="preserve">. </w:t>
      </w:r>
    </w:p>
    <w:p w:rsidR="009E187D" w:rsidRPr="009E187D" w:rsidRDefault="00082795" w:rsidP="009E187D">
      <w:pPr>
        <w:rPr>
          <w:rFonts w:eastAsia="ＭＳ 明朝"/>
          <w:lang w:eastAsia="ar-SA"/>
        </w:rPr>
      </w:pPr>
      <w:r>
        <w:rPr>
          <w:rFonts w:eastAsia="ＭＳ 明朝" w:cs="Times New Roman"/>
          <w:lang w:eastAsia="ar-SA"/>
        </w:rPr>
        <w:t xml:space="preserve">Place all your code for both classes in a file named </w:t>
      </w:r>
      <w:proofErr w:type="spellStart"/>
      <w:r w:rsidRPr="0040114C">
        <w:rPr>
          <w:rFonts w:eastAsia="ＭＳ 明朝" w:cs="Times New Roman"/>
          <w:i/>
          <w:lang w:eastAsia="ar-SA"/>
        </w:rPr>
        <w:t>SLList.h</w:t>
      </w:r>
      <w:proofErr w:type="spellEnd"/>
      <w:r>
        <w:rPr>
          <w:rFonts w:eastAsia="ＭＳ 明朝" w:cs="Times New Roman"/>
          <w:lang w:eastAsia="ar-SA"/>
        </w:rPr>
        <w:t>.</w:t>
      </w:r>
    </w:p>
    <w:p w:rsidR="009E187D" w:rsidRDefault="009E187D" w:rsidP="009E187D">
      <w:pPr>
        <w:pStyle w:val="Heading1"/>
      </w:pPr>
      <w:bookmarkStart w:id="2" w:name="_Toc231119869"/>
      <w:bookmarkStart w:id="3" w:name="_Toc231198202"/>
      <w:bookmarkStart w:id="4" w:name="_Toc231200076"/>
      <w:bookmarkStart w:id="5" w:name="_Toc233543971"/>
      <w:bookmarkStart w:id="6" w:name="_Toc273646737"/>
      <w:bookmarkStart w:id="7" w:name="_Toc358034553"/>
      <w:r w:rsidRPr="009E187D">
        <w:t>Prototypes</w:t>
      </w:r>
      <w:bookmarkEnd w:id="2"/>
      <w:bookmarkEnd w:id="3"/>
      <w:bookmarkEnd w:id="4"/>
      <w:bookmarkEnd w:id="5"/>
      <w:bookmarkEnd w:id="6"/>
      <w:bookmarkEnd w:id="7"/>
    </w:p>
    <w:p w:rsidR="00082795" w:rsidRPr="00082795" w:rsidRDefault="00A1794D" w:rsidP="00082795">
      <w:bookmarkStart w:id="8" w:name="_Toc245107358"/>
      <w:r>
        <w:t xml:space="preserve">The </w:t>
      </w:r>
      <w:proofErr w:type="spellStart"/>
      <w:r w:rsidR="00082795" w:rsidRPr="00ED6479">
        <w:t>SLList</w:t>
      </w:r>
      <w:proofErr w:type="spellEnd"/>
      <w:r>
        <w:t xml:space="preserve"> class will have the following</w:t>
      </w:r>
      <w:r w:rsidR="00082795" w:rsidRPr="00ED6479">
        <w:t xml:space="preserve"> public interface:</w:t>
      </w:r>
      <w:bookmarkEnd w:id="8"/>
    </w:p>
    <w:p w:rsidR="00082795" w:rsidRDefault="00082795" w:rsidP="00082795">
      <w:pPr>
        <w:pStyle w:val="CodeSection"/>
      </w:pPr>
      <w:r>
        <w:br/>
      </w:r>
      <w:r w:rsidRPr="005F5239">
        <w:t>/////////////////////////////////////////////</w:t>
      </w:r>
      <w:r>
        <w:t>//////////////////////////////</w:t>
      </w:r>
      <w:r w:rsidRPr="005F5239">
        <w:t>//</w:t>
      </w:r>
      <w:r>
        <w:rPr>
          <w:rFonts w:cs="Times New Roman"/>
          <w:szCs w:val="24"/>
        </w:rPr>
        <w:br/>
      </w:r>
      <w:r w:rsidRPr="005F5239">
        <w:t>// Function : Constructor</w:t>
      </w:r>
      <w:r>
        <w:rPr>
          <w:rFonts w:cs="Times New Roman"/>
          <w:szCs w:val="24"/>
        </w:rPr>
        <w:br/>
      </w:r>
      <w:r w:rsidRPr="005F5239">
        <w:t>// Notes : constructs an empty list</w:t>
      </w:r>
      <w:r>
        <w:rPr>
          <w:rFonts w:cs="Times New Roman"/>
          <w:szCs w:val="24"/>
        </w:rPr>
        <w:br/>
      </w:r>
      <w:r w:rsidRPr="005F5239">
        <w:t>///////////////////////////////////////////</w:t>
      </w:r>
      <w:r>
        <w:t>//////////////////////////////</w:t>
      </w:r>
      <w:r w:rsidRPr="005F5239">
        <w:t>////</w:t>
      </w:r>
      <w:r>
        <w:rPr>
          <w:rFonts w:cs="Times New Roman"/>
          <w:szCs w:val="24"/>
        </w:rPr>
        <w:br/>
      </w:r>
      <w:proofErr w:type="spellStart"/>
      <w:r w:rsidRPr="005F5239">
        <w:t>SLList</w:t>
      </w:r>
      <w:proofErr w:type="spellEnd"/>
      <w:r w:rsidRPr="005F5239">
        <w:t>()</w:t>
      </w:r>
      <w:r>
        <w:br/>
      </w:r>
      <w:r>
        <w:br/>
      </w:r>
      <w:r w:rsidRPr="005F5239">
        <w:t>///////////////////////////////////////////////</w:t>
      </w:r>
      <w:r>
        <w:t>//////////////////////////////</w:t>
      </w:r>
      <w:r>
        <w:br/>
      </w:r>
      <w:r w:rsidRPr="005F5239">
        <w:t>// Function : Destructor</w:t>
      </w:r>
      <w:r>
        <w:br/>
        <w:t>// Notes : Destroys the</w:t>
      </w:r>
      <w:r w:rsidRPr="005F5239">
        <w:t xml:space="preserve"> list</w:t>
      </w:r>
      <w:r>
        <w:br/>
      </w:r>
      <w:r w:rsidRPr="005F5239">
        <w:t>/////////////////////////////////////////////</w:t>
      </w:r>
      <w:r>
        <w:t>//////////////////////////////</w:t>
      </w:r>
      <w:r w:rsidRPr="005F5239">
        <w:t>//</w:t>
      </w:r>
      <w:r>
        <w:br/>
      </w:r>
      <w:r w:rsidRPr="005F5239">
        <w:t>~</w:t>
      </w:r>
      <w:proofErr w:type="spellStart"/>
      <w:r w:rsidRPr="005F5239">
        <w:t>SLList</w:t>
      </w:r>
      <w:proofErr w:type="spellEnd"/>
      <w:r w:rsidRPr="005F5239">
        <w:t>()</w:t>
      </w:r>
      <w:r>
        <w:br/>
      </w:r>
      <w:r>
        <w:br/>
      </w:r>
      <w:r w:rsidRPr="005F5239">
        <w:t>///////////////////////////////////////////////</w:t>
      </w:r>
      <w:r>
        <w:t>//////////////////////////////</w:t>
      </w:r>
      <w:r>
        <w:br/>
      </w:r>
      <w:r w:rsidRPr="005F5239">
        <w:t>// Function : Assignment Operator</w:t>
      </w:r>
      <w:r>
        <w:br/>
      </w:r>
      <w:r w:rsidRPr="005F5239">
        <w:t>////////////////////////////////////////////</w:t>
      </w:r>
      <w:r>
        <w:t>//////////////////////////////</w:t>
      </w:r>
      <w:r w:rsidRPr="005F5239">
        <w:t>///</w:t>
      </w:r>
      <w:r>
        <w:br/>
      </w:r>
      <w:proofErr w:type="spellStart"/>
      <w:r w:rsidRPr="005F5239">
        <w:t>SLList</w:t>
      </w:r>
      <w:proofErr w:type="spellEnd"/>
      <w:r w:rsidRPr="005F5239">
        <w:t xml:space="preserve">&lt;Type&gt;&amp; operator=(const </w:t>
      </w:r>
      <w:proofErr w:type="spellStart"/>
      <w:r w:rsidRPr="005F5239">
        <w:t>SLList</w:t>
      </w:r>
      <w:proofErr w:type="spellEnd"/>
      <w:r w:rsidRPr="005F5239">
        <w:t xml:space="preserve">&lt;Type&gt;&amp; </w:t>
      </w:r>
      <w:r>
        <w:t>that</w:t>
      </w:r>
      <w:r w:rsidRPr="005F5239">
        <w:t>)</w:t>
      </w:r>
      <w:r>
        <w:br/>
      </w:r>
      <w:r>
        <w:br/>
      </w:r>
      <w:r w:rsidRPr="005F5239">
        <w:t>///////////////////////////////////////////////</w:t>
      </w:r>
      <w:r>
        <w:t>//////////////////////////////</w:t>
      </w:r>
      <w:r>
        <w:br/>
      </w:r>
      <w:r w:rsidRPr="005F5239">
        <w:t>// Function : Copy Constructor</w:t>
      </w:r>
      <w:r>
        <w:br/>
      </w:r>
      <w:r w:rsidRPr="005F5239">
        <w:t>/////////////////////////////////////////////</w:t>
      </w:r>
      <w:r>
        <w:t>//////////////////////////////</w:t>
      </w:r>
      <w:r w:rsidRPr="005F5239">
        <w:t>//</w:t>
      </w:r>
      <w:r>
        <w:br/>
      </w:r>
      <w:proofErr w:type="spellStart"/>
      <w:r>
        <w:t>SLList</w:t>
      </w:r>
      <w:proofErr w:type="spellEnd"/>
      <w:r>
        <w:t xml:space="preserve">(const </w:t>
      </w:r>
      <w:proofErr w:type="spellStart"/>
      <w:r>
        <w:t>SLList</w:t>
      </w:r>
      <w:proofErr w:type="spellEnd"/>
      <w:r>
        <w:t>&lt;Type&gt;&amp; that</w:t>
      </w:r>
      <w:r w:rsidRPr="005F5239">
        <w:t>)</w:t>
      </w:r>
      <w:r>
        <w:br/>
      </w:r>
      <w:r>
        <w:br/>
      </w:r>
      <w:r w:rsidRPr="005F5239">
        <w:t>/////////////////////////////////////////////</w:t>
      </w:r>
      <w:r>
        <w:t>//////////////////////////////</w:t>
      </w:r>
      <w:r w:rsidRPr="005F5239">
        <w:t>//</w:t>
      </w:r>
      <w:r>
        <w:br/>
      </w:r>
      <w:r w:rsidRPr="005F5239">
        <w:t xml:space="preserve">// Function : </w:t>
      </w:r>
      <w:proofErr w:type="spellStart"/>
      <w:r w:rsidRPr="005F5239">
        <w:t>addHead</w:t>
      </w:r>
      <w:proofErr w:type="spellEnd"/>
      <w:r>
        <w:br/>
      </w:r>
      <w:r w:rsidRPr="005F5239">
        <w:t>// Parameters :</w:t>
      </w:r>
      <w:r w:rsidRPr="005F5239">
        <w:tab/>
        <w:t>v - the item to add to the list</w:t>
      </w:r>
      <w:r>
        <w:br/>
      </w:r>
      <w:r w:rsidRPr="005F5239">
        <w:t>/////////////////////////////////////////////</w:t>
      </w:r>
      <w:r>
        <w:t>//////////////////////////////</w:t>
      </w:r>
      <w:r w:rsidRPr="005F5239">
        <w:t>//</w:t>
      </w:r>
      <w:r>
        <w:br/>
      </w:r>
      <w:r w:rsidRPr="005F5239">
        <w:t xml:space="preserve">void </w:t>
      </w:r>
      <w:proofErr w:type="spellStart"/>
      <w:r w:rsidRPr="005F5239">
        <w:t>addHead</w:t>
      </w:r>
      <w:proofErr w:type="spellEnd"/>
      <w:r w:rsidRPr="005F5239">
        <w:t>(const Type&amp; v)</w:t>
      </w:r>
      <w:r>
        <w:br/>
      </w:r>
      <w:r>
        <w:br/>
      </w:r>
      <w:r w:rsidRPr="005F5239">
        <w:t>///////////////////////////////////////////////</w:t>
      </w:r>
      <w:r>
        <w:t>//////////////////////////////</w:t>
      </w:r>
      <w:r>
        <w:br/>
      </w:r>
      <w:r w:rsidRPr="005F5239">
        <w:t>// Function : clear</w:t>
      </w:r>
      <w:r>
        <w:br/>
      </w:r>
      <w:r w:rsidRPr="005F5239">
        <w:t>// Notes : clears the list, freeing any dynamic memory</w:t>
      </w:r>
      <w:r>
        <w:br/>
      </w:r>
      <w:r w:rsidRPr="005F5239">
        <w:t>/////////////////////////////////////////////</w:t>
      </w:r>
      <w:r>
        <w:t>//////////////////////////////</w:t>
      </w:r>
      <w:r w:rsidRPr="005F5239">
        <w:t>//</w:t>
      </w:r>
      <w:r>
        <w:br/>
      </w:r>
      <w:r w:rsidRPr="005F5239">
        <w:t>void clear()</w:t>
      </w:r>
      <w:r>
        <w:br/>
      </w:r>
    </w:p>
    <w:p w:rsidR="00082795" w:rsidRDefault="00082795" w:rsidP="00082795"/>
    <w:p w:rsidR="00082795" w:rsidRDefault="00082795" w:rsidP="00082795"/>
    <w:p w:rsidR="00082795" w:rsidRDefault="00082795" w:rsidP="00082795">
      <w:pPr>
        <w:pStyle w:val="CodeSection"/>
      </w:pPr>
      <w:r>
        <w:lastRenderedPageBreak/>
        <w:br/>
      </w:r>
      <w:r w:rsidRPr="005F5239">
        <w:t>/////////////////////////////////////////////</w:t>
      </w:r>
      <w:r>
        <w:t>//////////////////////////////</w:t>
      </w:r>
      <w:r w:rsidRPr="005F5239">
        <w:t>//</w:t>
      </w:r>
      <w:r>
        <w:br/>
      </w:r>
      <w:r w:rsidRPr="005F5239">
        <w:t>// Function : insert</w:t>
      </w:r>
      <w:r>
        <w:br/>
      </w:r>
      <w:r w:rsidRPr="005F5239">
        <w:t>// Parameters :</w:t>
      </w:r>
      <w:r w:rsidRPr="005F5239">
        <w:tab/>
        <w:t xml:space="preserve">index - an </w:t>
      </w:r>
      <w:proofErr w:type="spellStart"/>
      <w:r w:rsidRPr="005F5239">
        <w:t>iterator</w:t>
      </w:r>
      <w:proofErr w:type="spellEnd"/>
      <w:r w:rsidRPr="005F5239">
        <w:t xml:space="preserve"> to the location to insert at</w:t>
      </w:r>
      <w:r>
        <w:br/>
      </w:r>
      <w:r w:rsidRPr="005F5239">
        <w:t>//</w:t>
      </w:r>
      <w:r w:rsidRPr="005F5239">
        <w:tab/>
      </w:r>
      <w:r w:rsidRPr="005F5239">
        <w:tab/>
      </w:r>
      <w:r w:rsidRPr="005F5239">
        <w:tab/>
      </w:r>
      <w:r w:rsidRPr="005F5239">
        <w:tab/>
        <w:t>v - the item to insert</w:t>
      </w:r>
      <w:r>
        <w:br/>
      </w:r>
      <w:r w:rsidRPr="005F5239">
        <w:t xml:space="preserve">// Notes : do nothing on a bad </w:t>
      </w:r>
      <w:proofErr w:type="spellStart"/>
      <w:r w:rsidRPr="005F5239">
        <w:t>iterator</w:t>
      </w:r>
      <w:proofErr w:type="spellEnd"/>
      <w:r>
        <w:br/>
      </w:r>
      <w:r w:rsidRPr="005F5239">
        <w:t>/////////////////////////////////////////////</w:t>
      </w:r>
      <w:r>
        <w:t>//////////////////////////////</w:t>
      </w:r>
      <w:r w:rsidRPr="005F5239">
        <w:t>//</w:t>
      </w:r>
      <w:r>
        <w:br/>
      </w:r>
      <w:r w:rsidRPr="005F5239">
        <w:t>void insert(</w:t>
      </w:r>
      <w:proofErr w:type="spellStart"/>
      <w:r w:rsidRPr="005F5239">
        <w:t>SLLIter</w:t>
      </w:r>
      <w:proofErr w:type="spellEnd"/>
      <w:r w:rsidRPr="005F5239">
        <w:t>&lt;Type&gt;&amp; index, const Type&amp; v)</w:t>
      </w:r>
      <w:r>
        <w:br/>
      </w:r>
      <w:r>
        <w:br/>
      </w:r>
      <w:r w:rsidRPr="005F5239">
        <w:t>/////////////////////////////////////////////////////////////////////////////</w:t>
      </w:r>
      <w:r>
        <w:br/>
      </w:r>
      <w:r w:rsidRPr="005F5239">
        <w:t>// Function : remove</w:t>
      </w:r>
      <w:r>
        <w:br/>
      </w:r>
      <w:r w:rsidRPr="005F5239">
        <w:t>// Parameters :</w:t>
      </w:r>
      <w:r w:rsidRPr="005F5239">
        <w:tab/>
        <w:t xml:space="preserve">index - an </w:t>
      </w:r>
      <w:proofErr w:type="spellStart"/>
      <w:r w:rsidRPr="005F5239">
        <w:t>iterator</w:t>
      </w:r>
      <w:proofErr w:type="spellEnd"/>
      <w:r w:rsidRPr="005F5239">
        <w:t xml:space="preserve"> to the location to remove from</w:t>
      </w:r>
      <w:r>
        <w:br/>
      </w:r>
      <w:r w:rsidRPr="005F5239">
        <w:t xml:space="preserve">// Notes : do nothing on a bad </w:t>
      </w:r>
      <w:proofErr w:type="spellStart"/>
      <w:r w:rsidRPr="005F5239">
        <w:t>iterator</w:t>
      </w:r>
      <w:proofErr w:type="spellEnd"/>
      <w:r>
        <w:br/>
      </w:r>
      <w:r w:rsidRPr="005F5239">
        <w:t>/////////////////////////////////////////////</w:t>
      </w:r>
      <w:r>
        <w:t>//////////////////////////////</w:t>
      </w:r>
      <w:r w:rsidRPr="005F5239">
        <w:t>//</w:t>
      </w:r>
      <w:r>
        <w:br/>
      </w:r>
      <w:r w:rsidRPr="005F5239">
        <w:t>void remove(</w:t>
      </w:r>
      <w:proofErr w:type="spellStart"/>
      <w:r w:rsidRPr="005F5239">
        <w:t>SLLIter</w:t>
      </w:r>
      <w:proofErr w:type="spellEnd"/>
      <w:r w:rsidRPr="005F5239">
        <w:t>&lt;Type&gt;&amp; index)</w:t>
      </w:r>
      <w:r>
        <w:br/>
      </w:r>
      <w:r>
        <w:br/>
      </w:r>
      <w:r w:rsidRPr="005F5239">
        <w:t>///////////////////////////////////////////////////////////////</w:t>
      </w:r>
      <w:r>
        <w:t>//////////////</w:t>
      </w:r>
      <w:r>
        <w:br/>
        <w:t>// Function : size</w:t>
      </w:r>
      <w:r>
        <w:br/>
        <w:t>// Return : the number of items stored in the linked list.</w:t>
      </w:r>
      <w:r>
        <w:br/>
      </w:r>
      <w:r w:rsidRPr="005F5239">
        <w:t>/////////////////////////////////////////////</w:t>
      </w:r>
      <w:r>
        <w:t>//////////////////////////////</w:t>
      </w:r>
      <w:r w:rsidRPr="005F5239">
        <w:t>//</w:t>
      </w:r>
      <w:r>
        <w:br/>
        <w:t xml:space="preserve">inline unsigned </w:t>
      </w:r>
      <w:proofErr w:type="spellStart"/>
      <w:r>
        <w:t>int</w:t>
      </w:r>
      <w:proofErr w:type="spellEnd"/>
      <w:r>
        <w:t xml:space="preserve"> size() const;</w:t>
      </w:r>
      <w:r>
        <w:br/>
      </w:r>
    </w:p>
    <w:p w:rsidR="00082795" w:rsidRDefault="00A1794D" w:rsidP="00082795">
      <w:bookmarkStart w:id="9" w:name="_Toc245107359"/>
      <w:r>
        <w:t xml:space="preserve">The </w:t>
      </w:r>
      <w:proofErr w:type="spellStart"/>
      <w:r w:rsidR="00082795" w:rsidRPr="00ED6479">
        <w:t>SLLIter</w:t>
      </w:r>
      <w:proofErr w:type="spellEnd"/>
      <w:r>
        <w:t xml:space="preserve"> class will have the following</w:t>
      </w:r>
      <w:r w:rsidR="00082795" w:rsidRPr="00ED6479">
        <w:t xml:space="preserve"> public interface:</w:t>
      </w:r>
      <w:bookmarkEnd w:id="9"/>
    </w:p>
    <w:p w:rsidR="00082795" w:rsidRDefault="00082795" w:rsidP="00082795">
      <w:pPr>
        <w:pStyle w:val="CodeSection"/>
      </w:pPr>
      <w:r>
        <w:br/>
      </w:r>
      <w:r w:rsidRPr="005F5239">
        <w:t>///////////////////////////////////////////////</w:t>
      </w:r>
      <w:r>
        <w:t>//////////////////////////////</w:t>
      </w:r>
      <w:r>
        <w:br/>
      </w:r>
      <w:r w:rsidRPr="005F5239">
        <w:t>// Function : Constructor</w:t>
      </w:r>
      <w:r>
        <w:br/>
      </w:r>
      <w:r w:rsidRPr="005F5239">
        <w:t>// Parameters :</w:t>
      </w:r>
      <w:r w:rsidRPr="005F5239">
        <w:tab/>
      </w:r>
      <w:proofErr w:type="spellStart"/>
      <w:r w:rsidRPr="005F5239">
        <w:t>listToIterate</w:t>
      </w:r>
      <w:proofErr w:type="spellEnd"/>
      <w:r w:rsidRPr="005F5239">
        <w:t xml:space="preserve"> - the list to iterate</w:t>
      </w:r>
      <w:r>
        <w:br/>
      </w:r>
      <w:r w:rsidRPr="005F5239">
        <w:t>/////////////////////////////////////////////</w:t>
      </w:r>
      <w:r>
        <w:t>//////////////////////////////</w:t>
      </w:r>
      <w:r w:rsidRPr="005F5239">
        <w:t>//</w:t>
      </w:r>
      <w:r>
        <w:br/>
      </w:r>
      <w:proofErr w:type="spellStart"/>
      <w:r w:rsidRPr="005F5239">
        <w:t>SLLIter</w:t>
      </w:r>
      <w:proofErr w:type="spellEnd"/>
      <w:r w:rsidRPr="005F5239">
        <w:t>(</w:t>
      </w:r>
      <w:proofErr w:type="spellStart"/>
      <w:r w:rsidRPr="005F5239">
        <w:t>SLList</w:t>
      </w:r>
      <w:proofErr w:type="spellEnd"/>
      <w:r w:rsidRPr="005F5239">
        <w:t xml:space="preserve">&lt;Type&gt;&amp; </w:t>
      </w:r>
      <w:proofErr w:type="spellStart"/>
      <w:r w:rsidRPr="005F5239">
        <w:t>listToIterate</w:t>
      </w:r>
      <w:proofErr w:type="spellEnd"/>
      <w:r w:rsidRPr="005F5239">
        <w:t>)</w:t>
      </w:r>
      <w:r>
        <w:br/>
      </w:r>
      <w:r>
        <w:br/>
      </w:r>
      <w:r w:rsidRPr="005F5239">
        <w:t>/////////////////////////////////////////////</w:t>
      </w:r>
      <w:r>
        <w:t>//////////////////////////////</w:t>
      </w:r>
      <w:r w:rsidRPr="005F5239">
        <w:t>//</w:t>
      </w:r>
      <w:r>
        <w:br/>
      </w:r>
      <w:r w:rsidRPr="005F5239">
        <w:t>// Function : begin</w:t>
      </w:r>
      <w:r>
        <w:br/>
      </w:r>
      <w:r w:rsidRPr="005F5239">
        <w:t xml:space="preserve">// Notes : moves the </w:t>
      </w:r>
      <w:proofErr w:type="spellStart"/>
      <w:r w:rsidRPr="005F5239">
        <w:t>iterator</w:t>
      </w:r>
      <w:proofErr w:type="spellEnd"/>
      <w:r w:rsidRPr="005F5239">
        <w:t xml:space="preserve"> to the head of the list</w:t>
      </w:r>
      <w:r>
        <w:br/>
      </w:r>
      <w:r w:rsidRPr="005F5239">
        <w:t>/////////////////////////////////////////////</w:t>
      </w:r>
      <w:r>
        <w:t>//////////////////////////////</w:t>
      </w:r>
      <w:r w:rsidRPr="005F5239">
        <w:t>//</w:t>
      </w:r>
      <w:r>
        <w:br/>
      </w:r>
      <w:r w:rsidRPr="005F5239">
        <w:t>void begin()</w:t>
      </w:r>
      <w:r>
        <w:br/>
      </w:r>
      <w:r>
        <w:br/>
      </w:r>
      <w:r w:rsidRPr="005F5239">
        <w:t>///////////////////////////////////////////////</w:t>
      </w:r>
      <w:r>
        <w:t>//////////////////////////////</w:t>
      </w:r>
      <w:r>
        <w:br/>
      </w:r>
      <w:r w:rsidRPr="005F5239">
        <w:t>// Function : end</w:t>
      </w:r>
      <w:r>
        <w:br/>
      </w:r>
      <w:r w:rsidRPr="005F5239">
        <w:t>// Notes : returns true if we are at the end of the list, false otherwise</w:t>
      </w:r>
      <w:r>
        <w:br/>
      </w:r>
      <w:r w:rsidRPr="005F5239">
        <w:t>////////////////////////////////////////////////////////////////////////</w:t>
      </w:r>
      <w:r>
        <w:t>///</w:t>
      </w:r>
      <w:r w:rsidRPr="005F5239">
        <w:t>//</w:t>
      </w:r>
      <w:r>
        <w:br/>
      </w:r>
      <w:proofErr w:type="spellStart"/>
      <w:r w:rsidRPr="005F5239">
        <w:t>bool</w:t>
      </w:r>
      <w:proofErr w:type="spellEnd"/>
      <w:r w:rsidRPr="005F5239">
        <w:t xml:space="preserve"> end() const</w:t>
      </w:r>
      <w:r>
        <w:br/>
      </w:r>
      <w:r>
        <w:br/>
      </w:r>
      <w:r w:rsidRPr="005F5239">
        <w:t>/////////////////////////////////////////////</w:t>
      </w:r>
      <w:r>
        <w:t>//////////////////////////////</w:t>
      </w:r>
      <w:r w:rsidRPr="005F5239">
        <w:t>//</w:t>
      </w:r>
      <w:r>
        <w:br/>
      </w:r>
      <w:r w:rsidRPr="005F5239">
        <w:t>// Function : operator++</w:t>
      </w:r>
      <w:r>
        <w:br/>
      </w:r>
      <w:r w:rsidRPr="005F5239">
        <w:t xml:space="preserve">// Notes : move the </w:t>
      </w:r>
      <w:proofErr w:type="spellStart"/>
      <w:r w:rsidRPr="005F5239">
        <w:t>iterator</w:t>
      </w:r>
      <w:proofErr w:type="spellEnd"/>
      <w:r w:rsidRPr="005F5239">
        <w:t xml:space="preserve"> forward one node</w:t>
      </w:r>
      <w:r>
        <w:br/>
      </w:r>
      <w:r w:rsidRPr="005F5239">
        <w:t>/////////////////////////////////////////////</w:t>
      </w:r>
      <w:r>
        <w:t>//////////////////////////////</w:t>
      </w:r>
      <w:r w:rsidRPr="005F5239">
        <w:t>//</w:t>
      </w:r>
      <w:r>
        <w:br/>
      </w:r>
      <w:proofErr w:type="spellStart"/>
      <w:r w:rsidRPr="005F5239">
        <w:t>SLLIter</w:t>
      </w:r>
      <w:proofErr w:type="spellEnd"/>
      <w:r w:rsidRPr="005F5239">
        <w:t>&lt;Type&gt;&amp; operator++()</w:t>
      </w:r>
      <w:r>
        <w:br/>
      </w:r>
      <w:r>
        <w:br/>
      </w:r>
      <w:r w:rsidRPr="005F5239">
        <w:t>///////////////////////////////////////////////</w:t>
      </w:r>
      <w:r>
        <w:t>//////////////////////////////</w:t>
      </w:r>
      <w:r>
        <w:br/>
      </w:r>
      <w:r w:rsidRPr="005F5239">
        <w:t>// Function : current</w:t>
      </w:r>
      <w:r>
        <w:br/>
      </w:r>
      <w:r w:rsidRPr="005F5239">
        <w:t xml:space="preserve">// Notes : returns the item at the current </w:t>
      </w:r>
      <w:proofErr w:type="spellStart"/>
      <w:r w:rsidRPr="005F5239">
        <w:t>iterator</w:t>
      </w:r>
      <w:proofErr w:type="spellEnd"/>
      <w:r w:rsidRPr="005F5239">
        <w:t xml:space="preserve"> location</w:t>
      </w:r>
      <w:r>
        <w:br/>
      </w:r>
      <w:r w:rsidRPr="005F5239">
        <w:t>///////////////////////////////////////////////////////////////</w:t>
      </w:r>
      <w:r>
        <w:t>////////////</w:t>
      </w:r>
      <w:r w:rsidRPr="005F5239">
        <w:t>//</w:t>
      </w:r>
      <w:r>
        <w:br/>
      </w:r>
      <w:r w:rsidRPr="005F5239">
        <w:t>Type&amp; current() const</w:t>
      </w:r>
      <w:r>
        <w:br/>
      </w:r>
    </w:p>
    <w:p w:rsidR="00082795" w:rsidRPr="00082795" w:rsidRDefault="00082795" w:rsidP="00082795"/>
    <w:p w:rsidR="00082795" w:rsidRDefault="003D2DFD" w:rsidP="00A1794D">
      <w:pPr>
        <w:pStyle w:val="Heading1"/>
      </w:pPr>
      <w:bookmarkStart w:id="10" w:name="_Toc358034554"/>
      <w:r>
        <w:t>Other Code</w:t>
      </w:r>
      <w:bookmarkEnd w:id="10"/>
    </w:p>
    <w:p w:rsidR="00A1794D" w:rsidRDefault="00A1794D" w:rsidP="00A1794D">
      <w:r>
        <w:t xml:space="preserve">The </w:t>
      </w:r>
      <w:proofErr w:type="spellStart"/>
      <w:r>
        <w:t>SLList</w:t>
      </w:r>
      <w:proofErr w:type="spellEnd"/>
      <w:r>
        <w:t xml:space="preserve"> needs access to the </w:t>
      </w:r>
      <w:proofErr w:type="spellStart"/>
      <w:r>
        <w:t>SLLIter’s</w:t>
      </w:r>
      <w:proofErr w:type="spellEnd"/>
      <w:r>
        <w:t xml:space="preserve"> private data members for the insert and remove functions and the </w:t>
      </w:r>
      <w:proofErr w:type="spellStart"/>
      <w:r>
        <w:t>SLLIter</w:t>
      </w:r>
      <w:proofErr w:type="spellEnd"/>
      <w:r>
        <w:t xml:space="preserve"> needs access to the </w:t>
      </w:r>
      <w:proofErr w:type="spellStart"/>
      <w:r>
        <w:t>SLList’</w:t>
      </w:r>
      <w:r w:rsidR="003D2DFD">
        <w:t>s</w:t>
      </w:r>
      <w:proofErr w:type="spellEnd"/>
      <w:r w:rsidR="003D2DFD">
        <w:t xml:space="preserve"> private data</w:t>
      </w:r>
      <w:r>
        <w:t xml:space="preserve"> members for the begin function and in order to use the privately nested Node structure. To give these two classes access to each other’</w:t>
      </w:r>
      <w:r w:rsidR="003D2DFD">
        <w:t>s private members you</w:t>
      </w:r>
      <w:r>
        <w:t xml:space="preserve"> will need to declare them as mutual friends</w:t>
      </w:r>
      <w:r w:rsidR="00B24990">
        <w:t>:</w:t>
      </w:r>
    </w:p>
    <w:p w:rsidR="00A1794D" w:rsidRDefault="00B24990" w:rsidP="00A1794D">
      <w:pPr>
        <w:pStyle w:val="CodeSection"/>
      </w:pPr>
      <w:r>
        <w:br/>
        <w:t>// forward declaration</w:t>
      </w:r>
      <w:r>
        <w:br/>
      </w:r>
      <w:r w:rsidR="00A1794D">
        <w:t>template&lt;</w:t>
      </w:r>
      <w:proofErr w:type="spellStart"/>
      <w:r w:rsidR="00A1794D">
        <w:t>typename</w:t>
      </w:r>
      <w:proofErr w:type="spellEnd"/>
      <w:r w:rsidR="00A1794D">
        <w:t xml:space="preserve"> Type&gt; class </w:t>
      </w:r>
      <w:proofErr w:type="spellStart"/>
      <w:r w:rsidR="00A1794D">
        <w:t>SLLIter</w:t>
      </w:r>
      <w:proofErr w:type="spellEnd"/>
      <w:r>
        <w:t>;</w:t>
      </w:r>
      <w:r w:rsidR="00A1794D">
        <w:br/>
      </w:r>
      <w:r>
        <w:br/>
        <w:t xml:space="preserve">// class </w:t>
      </w:r>
      <w:proofErr w:type="spellStart"/>
      <w:r>
        <w:t>SLList</w:t>
      </w:r>
      <w:proofErr w:type="spellEnd"/>
      <w:r w:rsidR="00A1794D">
        <w:br/>
        <w:t>template&lt;</w:t>
      </w:r>
      <w:proofErr w:type="spellStart"/>
      <w:r w:rsidR="00A1794D">
        <w:t>typename</w:t>
      </w:r>
      <w:proofErr w:type="spellEnd"/>
      <w:r w:rsidR="00A1794D">
        <w:t xml:space="preserve"> Type&gt; class </w:t>
      </w:r>
      <w:proofErr w:type="spellStart"/>
      <w:r w:rsidR="00A1794D">
        <w:t>SLList</w:t>
      </w:r>
      <w:proofErr w:type="spellEnd"/>
      <w:r w:rsidR="00A1794D">
        <w:br/>
        <w:t>{</w:t>
      </w:r>
      <w:r w:rsidR="00A1794D">
        <w:br/>
      </w:r>
      <w:r w:rsidR="00A1794D">
        <w:tab/>
        <w:t xml:space="preserve">// the </w:t>
      </w:r>
      <w:proofErr w:type="spellStart"/>
      <w:r w:rsidR="00A1794D">
        <w:t>iterator</w:t>
      </w:r>
      <w:proofErr w:type="spellEnd"/>
      <w:r w:rsidR="00A1794D">
        <w:t xml:space="preserve"> is the list’s friend</w:t>
      </w:r>
      <w:r w:rsidR="00A1794D">
        <w:br/>
      </w:r>
      <w:r w:rsidR="00A1794D">
        <w:tab/>
        <w:t xml:space="preserve">friend class </w:t>
      </w:r>
      <w:proofErr w:type="spellStart"/>
      <w:r w:rsidR="00A1794D">
        <w:t>SLLIter</w:t>
      </w:r>
      <w:proofErr w:type="spellEnd"/>
      <w:r w:rsidR="00A1794D">
        <w:t>&lt;Type&gt;;</w:t>
      </w:r>
      <w:r w:rsidR="003D2DFD">
        <w:br/>
      </w:r>
      <w:r w:rsidR="003D2DFD">
        <w:br/>
      </w:r>
      <w:r w:rsidR="003D2DFD">
        <w:tab/>
        <w:t>// add members/methods here…</w:t>
      </w:r>
      <w:r w:rsidR="00A1794D">
        <w:br/>
      </w:r>
      <w:r w:rsidR="00A1794D">
        <w:tab/>
      </w:r>
      <w:r w:rsidR="00A1794D">
        <w:br/>
        <w:t>};</w:t>
      </w:r>
      <w:r w:rsidR="00A1794D">
        <w:br/>
      </w:r>
      <w:r>
        <w:br/>
        <w:t xml:space="preserve">// class </w:t>
      </w:r>
      <w:proofErr w:type="spellStart"/>
      <w:r>
        <w:t>SLLIter</w:t>
      </w:r>
      <w:proofErr w:type="spellEnd"/>
      <w:r w:rsidR="00A1794D">
        <w:br/>
        <w:t>templa</w:t>
      </w:r>
      <w:r>
        <w:t>te&lt;</w:t>
      </w:r>
      <w:proofErr w:type="spellStart"/>
      <w:r>
        <w:t>typename</w:t>
      </w:r>
      <w:proofErr w:type="spellEnd"/>
      <w:r>
        <w:t xml:space="preserve"> Type&gt; class </w:t>
      </w:r>
      <w:proofErr w:type="spellStart"/>
      <w:r>
        <w:t>SLLIter</w:t>
      </w:r>
      <w:proofErr w:type="spellEnd"/>
      <w:r>
        <w:br/>
        <w:t>{</w:t>
      </w:r>
      <w:r>
        <w:br/>
      </w:r>
      <w:r>
        <w:tab/>
        <w:t xml:space="preserve">// the list is the </w:t>
      </w:r>
      <w:proofErr w:type="spellStart"/>
      <w:r>
        <w:t>iterator’s</w:t>
      </w:r>
      <w:proofErr w:type="spellEnd"/>
      <w:r>
        <w:t xml:space="preserve"> friend</w:t>
      </w:r>
      <w:r>
        <w:br/>
      </w:r>
      <w:r>
        <w:tab/>
        <w:t xml:space="preserve">friend class </w:t>
      </w:r>
      <w:proofErr w:type="spellStart"/>
      <w:r>
        <w:t>SLList</w:t>
      </w:r>
      <w:proofErr w:type="spellEnd"/>
      <w:r>
        <w:t>&lt;Type&gt;;</w:t>
      </w:r>
      <w:r w:rsidR="003D2DFD">
        <w:br/>
      </w:r>
      <w:r w:rsidR="003D2DFD">
        <w:br/>
      </w:r>
      <w:r w:rsidR="003D2DFD">
        <w:tab/>
        <w:t>// add members/methods here…</w:t>
      </w:r>
      <w:r>
        <w:br/>
        <w:t>}</w:t>
      </w:r>
      <w:r w:rsidR="003D2DFD">
        <w:t>;</w:t>
      </w:r>
      <w:r>
        <w:br/>
      </w:r>
    </w:p>
    <w:p w:rsidR="00A1794D" w:rsidRDefault="00B24990" w:rsidP="00A1794D">
      <w:r>
        <w:t xml:space="preserve">Now that you have the relationship between the </w:t>
      </w:r>
      <w:proofErr w:type="spellStart"/>
      <w:r>
        <w:t>SLList</w:t>
      </w:r>
      <w:proofErr w:type="spellEnd"/>
      <w:r>
        <w:t xml:space="preserve"> and </w:t>
      </w:r>
      <w:proofErr w:type="spellStart"/>
      <w:r>
        <w:t>SLLIter</w:t>
      </w:r>
      <w:proofErr w:type="spellEnd"/>
      <w:r>
        <w:t xml:space="preserve"> classes established, the </w:t>
      </w:r>
      <w:proofErr w:type="spellStart"/>
      <w:r>
        <w:t>SLLIter</w:t>
      </w:r>
      <w:proofErr w:type="spellEnd"/>
      <w:r>
        <w:t xml:space="preserve"> can access the Node structure that is declared in the private section of the </w:t>
      </w:r>
      <w:proofErr w:type="spellStart"/>
      <w:r>
        <w:t>SLList</w:t>
      </w:r>
      <w:proofErr w:type="spellEnd"/>
      <w:r>
        <w:t xml:space="preserve"> class. You will need to declare at least one pointer to a Node for the </w:t>
      </w:r>
      <w:proofErr w:type="spellStart"/>
      <w:r>
        <w:t>SLLIter</w:t>
      </w:r>
      <w:proofErr w:type="spellEnd"/>
      <w:r>
        <w:t xml:space="preserve"> to function properly. Your first instinct might be to simply declare it like this:</w:t>
      </w:r>
    </w:p>
    <w:p w:rsidR="00B24990" w:rsidRDefault="00B24990" w:rsidP="00B24990">
      <w:pPr>
        <w:pStyle w:val="CodeSection"/>
      </w:pPr>
      <w:r>
        <w:br/>
        <w:t>Node * c;</w:t>
      </w:r>
      <w:r>
        <w:br/>
      </w:r>
    </w:p>
    <w:p w:rsidR="00B24990" w:rsidRPr="00A1794D" w:rsidRDefault="003D2DFD" w:rsidP="00A1794D">
      <w:r>
        <w:t xml:space="preserve">The problem with this is that Visual Studio will give you an error saying it doesn’t know what a Node is. This is because the node is nested inside the </w:t>
      </w:r>
      <w:proofErr w:type="spellStart"/>
      <w:r>
        <w:t>SLList</w:t>
      </w:r>
      <w:proofErr w:type="spellEnd"/>
      <w:r>
        <w:t xml:space="preserve"> class. Your next though might be to scope it in as follows:</w:t>
      </w:r>
    </w:p>
    <w:p w:rsidR="00082795" w:rsidRDefault="00A1794D" w:rsidP="00082795">
      <w:pPr>
        <w:pStyle w:val="CodeSection"/>
      </w:pPr>
      <w:r>
        <w:br/>
      </w:r>
      <w:proofErr w:type="spellStart"/>
      <w:r w:rsidR="003D2DFD">
        <w:t>SLList</w:t>
      </w:r>
      <w:proofErr w:type="spellEnd"/>
      <w:r w:rsidR="003D2DFD">
        <w:t>&lt;Type&gt;::Node * c</w:t>
      </w:r>
      <w:r w:rsidR="00082795">
        <w:t>;</w:t>
      </w:r>
      <w:r>
        <w:br/>
      </w:r>
    </w:p>
    <w:p w:rsidR="003D2DFD" w:rsidRPr="003D2DFD" w:rsidRDefault="003D2DFD" w:rsidP="003D2DFD">
      <w:r>
        <w:lastRenderedPageBreak/>
        <w:t xml:space="preserve">Now, it is scoped in and the compiler knows what a Node is, but it still gives you an error, something about a dependent name not being a type. You can tell the compiler that it is, indeed, a type by using the </w:t>
      </w:r>
      <w:proofErr w:type="spellStart"/>
      <w:r>
        <w:t>typename</w:t>
      </w:r>
      <w:proofErr w:type="spellEnd"/>
      <w:r>
        <w:t xml:space="preserve"> keyword as follows:</w:t>
      </w:r>
    </w:p>
    <w:p w:rsidR="003D2DFD" w:rsidRPr="005F5239" w:rsidRDefault="003D2DFD" w:rsidP="003D2DFD">
      <w:pPr>
        <w:pStyle w:val="CodeSection"/>
      </w:pPr>
      <w:r>
        <w:br/>
      </w:r>
      <w:proofErr w:type="spellStart"/>
      <w:r>
        <w:t>typename</w:t>
      </w:r>
      <w:proofErr w:type="spellEnd"/>
      <w:r>
        <w:t xml:space="preserve"> </w:t>
      </w:r>
      <w:proofErr w:type="spellStart"/>
      <w:r>
        <w:t>SLList</w:t>
      </w:r>
      <w:proofErr w:type="spellEnd"/>
      <w:r>
        <w:t>&lt;Type&gt;::Node * c;</w:t>
      </w:r>
      <w:r>
        <w:br/>
      </w:r>
    </w:p>
    <w:p w:rsidR="002367AB" w:rsidRPr="002367AB" w:rsidRDefault="003D2DFD" w:rsidP="002367AB">
      <w:r>
        <w:t xml:space="preserve">With this syntax we can declare as many pointers to Nodes as we need. </w:t>
      </w:r>
    </w:p>
    <w:p w:rsidR="0012450B" w:rsidRDefault="0012450B">
      <w:pP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40"/>
          <w:szCs w:val="28"/>
        </w:rPr>
      </w:pPr>
      <w:bookmarkStart w:id="11" w:name="_Toc231200081"/>
      <w:bookmarkStart w:id="12" w:name="_Toc233543974"/>
      <w:bookmarkStart w:id="13" w:name="_Toc273646738"/>
      <w:r>
        <w:br w:type="page"/>
      </w:r>
    </w:p>
    <w:p w:rsidR="009E187D" w:rsidRDefault="009E187D" w:rsidP="00A90A9F">
      <w:pPr>
        <w:pStyle w:val="Heading1"/>
      </w:pPr>
      <w:bookmarkStart w:id="14" w:name="_Toc358034555"/>
      <w:r w:rsidRPr="009E187D">
        <w:lastRenderedPageBreak/>
        <w:t>Desired Output</w:t>
      </w:r>
      <w:bookmarkEnd w:id="11"/>
      <w:bookmarkEnd w:id="12"/>
      <w:bookmarkEnd w:id="13"/>
      <w:bookmarkEnd w:id="14"/>
    </w:p>
    <w:p w:rsidR="0012450B" w:rsidRDefault="0012450B" w:rsidP="0012450B">
      <w:pPr>
        <w:pStyle w:val="NoSpacing"/>
      </w:pPr>
      <w:bookmarkStart w:id="15" w:name="_Toc231200082"/>
      <w:r w:rsidRPr="00401FF1">
        <w:t xml:space="preserve">Compile and run your code with the </w:t>
      </w:r>
      <w:r w:rsidRPr="00003FAC">
        <w:t>DTSLab3.cpp</w:t>
      </w:r>
      <w:r w:rsidRPr="00401FF1">
        <w:t xml:space="preserve"> file provided </w:t>
      </w:r>
      <w:r w:rsidR="00003FAC">
        <w:rPr>
          <w:rFonts w:cs="Times New Roman"/>
          <w:szCs w:val="24"/>
        </w:rPr>
        <w:t>via FSO</w:t>
      </w:r>
      <w:r w:rsidRPr="00401FF1">
        <w:t>. Your console output should match the following block identically:</w:t>
      </w:r>
    </w:p>
    <w:p w:rsidR="0012450B" w:rsidRPr="003B3458" w:rsidRDefault="0012450B" w:rsidP="0012450B">
      <w:pPr>
        <w:pStyle w:val="NoSpacing"/>
      </w:pPr>
    </w:p>
    <w:p w:rsidR="0012450B" w:rsidRPr="00ED6479" w:rsidRDefault="0012450B" w:rsidP="0012450B">
      <w:pPr>
        <w:pStyle w:val="Output"/>
      </w:pPr>
      <w:r w:rsidRPr="00DF4DB2">
        <w:t>**********************************************************************</w:t>
      </w:r>
      <w:r>
        <w:br/>
      </w:r>
      <w:r w:rsidRPr="00DF4DB2">
        <w:t>**                              LAB 3:                              **</w:t>
      </w:r>
      <w:r>
        <w:br/>
      </w:r>
      <w:r w:rsidRPr="00DF4DB2">
        <w:t>**********************************************************************</w:t>
      </w:r>
      <w:r>
        <w:br/>
      </w:r>
      <w:r>
        <w:br/>
      </w:r>
      <w:r w:rsidRPr="00DF4DB2">
        <w:t>*** TEST 1 ***</w:t>
      </w:r>
      <w:r>
        <w:br/>
      </w:r>
      <w:r w:rsidRPr="00DF4DB2">
        <w:t>Adding Nodes to the front...</w:t>
      </w:r>
      <w:r>
        <w:br/>
      </w:r>
      <w:r w:rsidRPr="00DF4DB2">
        <w:t>Size: 0</w:t>
      </w:r>
      <w:r w:rsidRPr="00DF4DB2">
        <w:tab/>
      </w:r>
      <w:r w:rsidRPr="00DF4DB2">
        <w:tab/>
        <w:t>List Contents { }</w:t>
      </w:r>
      <w:r>
        <w:br/>
      </w:r>
      <w:r w:rsidRPr="00DF4DB2">
        <w:t>Size: 1</w:t>
      </w:r>
      <w:r w:rsidRPr="00DF4DB2">
        <w:tab/>
      </w:r>
      <w:r w:rsidRPr="00DF4DB2">
        <w:tab/>
        <w:t>List Contents { Rules }</w:t>
      </w:r>
      <w:r>
        <w:br/>
      </w:r>
      <w:r w:rsidRPr="00DF4DB2">
        <w:t>Size: 2</w:t>
      </w:r>
      <w:r w:rsidRPr="00DF4DB2">
        <w:tab/>
      </w:r>
      <w:r w:rsidRPr="00DF4DB2">
        <w:tab/>
        <w:t>List Contents { Sail Rules }</w:t>
      </w:r>
      <w:r>
        <w:br/>
      </w:r>
      <w:r w:rsidRPr="00DF4DB2">
        <w:t>Size: 3</w:t>
      </w:r>
      <w:r w:rsidRPr="00DF4DB2">
        <w:tab/>
      </w:r>
      <w:r w:rsidRPr="00DF4DB2">
        <w:tab/>
        <w:t>List Contents { Full Sail Rules }</w:t>
      </w:r>
      <w:r>
        <w:br/>
      </w:r>
      <w:r w:rsidRPr="00DF4DB2">
        <w:t>Now Clearing...</w:t>
      </w:r>
      <w:r>
        <w:br/>
      </w:r>
      <w:r w:rsidRPr="00DF4DB2">
        <w:t>Size: 0</w:t>
      </w:r>
      <w:r w:rsidRPr="00DF4DB2">
        <w:tab/>
      </w:r>
      <w:r w:rsidRPr="00DF4DB2">
        <w:tab/>
        <w:t>List Contents { }</w:t>
      </w:r>
      <w:r>
        <w:br/>
      </w:r>
      <w:r>
        <w:br/>
      </w:r>
      <w:r w:rsidRPr="00DF4DB2">
        <w:t>*** TEST 2 ***</w:t>
      </w:r>
      <w:r>
        <w:br/>
      </w:r>
      <w:r w:rsidRPr="00DF4DB2">
        <w:t>Inserting and removing from the list...</w:t>
      </w:r>
      <w:r>
        <w:br/>
      </w:r>
      <w:r w:rsidRPr="00DF4DB2">
        <w:t>Size: 6</w:t>
      </w:r>
      <w:r w:rsidRPr="00DF4DB2">
        <w:tab/>
      </w:r>
      <w:r w:rsidRPr="00DF4DB2">
        <w:tab/>
        <w:t>List Contents { Pod Six is full of jerks }</w:t>
      </w:r>
      <w:r>
        <w:br/>
      </w:r>
      <w:r w:rsidRPr="00DF4DB2">
        <w:t>Removing 'Pod'</w:t>
      </w:r>
      <w:r>
        <w:br/>
      </w:r>
      <w:r w:rsidRPr="00DF4DB2">
        <w:t>Size: 5</w:t>
      </w:r>
      <w:r w:rsidRPr="00DF4DB2">
        <w:tab/>
      </w:r>
      <w:r w:rsidRPr="00DF4DB2">
        <w:tab/>
        <w:t>List Contents { Six is full of jerks }</w:t>
      </w:r>
      <w:r>
        <w:br/>
      </w:r>
      <w:r w:rsidRPr="00DF4DB2">
        <w:t>Removing 'full'</w:t>
      </w:r>
      <w:r>
        <w:br/>
      </w:r>
      <w:r w:rsidRPr="00DF4DB2">
        <w:t>Size: 4</w:t>
      </w:r>
      <w:r w:rsidRPr="00DF4DB2">
        <w:tab/>
      </w:r>
      <w:r w:rsidRPr="00DF4DB2">
        <w:tab/>
        <w:t>List Contents { Six is of jerks }</w:t>
      </w:r>
      <w:r>
        <w:br/>
      </w:r>
      <w:r w:rsidRPr="00DF4DB2">
        <w:t>Removing 'jerks'</w:t>
      </w:r>
      <w:r>
        <w:br/>
      </w:r>
      <w:r w:rsidRPr="00DF4DB2">
        <w:t>Size: 3</w:t>
      </w:r>
      <w:r w:rsidRPr="00DF4DB2">
        <w:tab/>
      </w:r>
      <w:r w:rsidRPr="00DF4DB2">
        <w:tab/>
        <w:t>List Contents { Six is of }</w:t>
      </w:r>
      <w:r>
        <w:br/>
      </w:r>
      <w:r w:rsidRPr="00DF4DB2">
        <w:t>Inserting 'Pod'</w:t>
      </w:r>
      <w:r>
        <w:br/>
      </w:r>
      <w:r w:rsidRPr="00DF4DB2">
        <w:t>Size: 4</w:t>
      </w:r>
      <w:r w:rsidRPr="00DF4DB2">
        <w:tab/>
      </w:r>
      <w:r w:rsidRPr="00DF4DB2">
        <w:tab/>
        <w:t>List Contents { Pod Six is of }</w:t>
      </w:r>
      <w:r>
        <w:br/>
      </w:r>
      <w:r w:rsidRPr="00DF4DB2">
        <w:t>Inserting 'full'</w:t>
      </w:r>
      <w:r>
        <w:br/>
      </w:r>
      <w:r w:rsidRPr="00DF4DB2">
        <w:t>Size: 5</w:t>
      </w:r>
      <w:r w:rsidRPr="00DF4DB2">
        <w:tab/>
      </w:r>
      <w:r w:rsidRPr="00DF4DB2">
        <w:tab/>
        <w:t>List Contents { Pod Six is full of }</w:t>
      </w:r>
      <w:r>
        <w:br/>
      </w:r>
      <w:r w:rsidRPr="00DF4DB2">
        <w:t>Removing 'of'</w:t>
      </w:r>
      <w:r>
        <w:br/>
      </w:r>
      <w:r w:rsidRPr="00DF4DB2">
        <w:t>Size: 4</w:t>
      </w:r>
      <w:r w:rsidRPr="00DF4DB2">
        <w:tab/>
      </w:r>
      <w:r w:rsidRPr="00DF4DB2">
        <w:tab/>
        <w:t>List Contents { Pod Six is full }</w:t>
      </w:r>
      <w:r>
        <w:br/>
      </w:r>
      <w:r>
        <w:br/>
      </w:r>
      <w:r w:rsidRPr="00DF4DB2">
        <w:t>*** TEST 3 ***</w:t>
      </w:r>
      <w:r>
        <w:br/>
      </w:r>
      <w:r w:rsidRPr="00DF4DB2">
        <w:t>Using operator=...</w:t>
      </w:r>
      <w:r>
        <w:br/>
      </w:r>
      <w:r w:rsidRPr="00DF4DB2">
        <w:t>Size: 3</w:t>
      </w:r>
      <w:r w:rsidRPr="00DF4DB2">
        <w:tab/>
      </w:r>
      <w:r w:rsidRPr="00DF4DB2">
        <w:tab/>
        <w:t>List Contents { Full Sail Rules }</w:t>
      </w:r>
      <w:r>
        <w:br/>
      </w:r>
      <w:r w:rsidRPr="00DF4DB2">
        <w:t>Size: 3</w:t>
      </w:r>
      <w:r w:rsidRPr="00DF4DB2">
        <w:tab/>
      </w:r>
      <w:r w:rsidRPr="00DF4DB2">
        <w:tab/>
        <w:t>List Contents { Full Sail Rules }</w:t>
      </w:r>
      <w:r>
        <w:br/>
      </w:r>
      <w:r w:rsidRPr="00DF4DB2">
        <w:t>Size: 0</w:t>
      </w:r>
      <w:r w:rsidRPr="00DF4DB2">
        <w:tab/>
      </w:r>
      <w:r w:rsidRPr="00DF4DB2">
        <w:tab/>
        <w:t>List Contents { }</w:t>
      </w:r>
      <w:r>
        <w:br/>
      </w:r>
      <w:r>
        <w:br/>
      </w:r>
      <w:r w:rsidRPr="00DF4DB2">
        <w:t>*** Test 4 ***</w:t>
      </w:r>
      <w:r>
        <w:br/>
      </w:r>
      <w:r w:rsidRPr="00DF4DB2">
        <w:t>Stress testing the List (and possibly your trouble shooting)</w:t>
      </w:r>
      <w:r>
        <w:br/>
      </w:r>
      <w:r w:rsidRPr="00DF4DB2">
        <w:t>Size: 1</w:t>
      </w:r>
      <w:r w:rsidRPr="00DF4DB2">
        <w:tab/>
      </w:r>
      <w:r w:rsidRPr="00DF4DB2">
        <w:tab/>
        <w:t>List Contents { is it safe?? }</w:t>
      </w:r>
      <w:r>
        <w:br/>
      </w:r>
      <w:r w:rsidRPr="00DF4DB2">
        <w:t>Size: 0</w:t>
      </w:r>
      <w:r w:rsidRPr="00DF4DB2">
        <w:tab/>
      </w:r>
      <w:r w:rsidRPr="00DF4DB2">
        <w:tab/>
        <w:t>List Contents { }</w:t>
      </w:r>
      <w:r>
        <w:br/>
      </w:r>
      <w:r w:rsidRPr="00DF4DB2">
        <w:t>Size: 0</w:t>
      </w:r>
      <w:r w:rsidRPr="00DF4DB2">
        <w:tab/>
      </w:r>
      <w:r w:rsidRPr="00DF4DB2">
        <w:tab/>
        <w:t>List Contents { }</w:t>
      </w:r>
      <w:r>
        <w:br/>
      </w:r>
      <w:r w:rsidRPr="00DF4DB2">
        <w:t>Size: 1</w:t>
      </w:r>
      <w:r w:rsidRPr="00DF4DB2">
        <w:tab/>
      </w:r>
      <w:r w:rsidRPr="00DF4DB2">
        <w:tab/>
        <w:t>List Contents { still here }</w:t>
      </w:r>
      <w:r>
        <w:br/>
      </w:r>
      <w:r w:rsidRPr="00DF4DB2">
        <w:t>Size: 1</w:t>
      </w:r>
      <w:r w:rsidRPr="00DF4DB2">
        <w:tab/>
      </w:r>
      <w:r w:rsidRPr="00DF4DB2">
        <w:tab/>
        <w:t>List Contents { should be here }</w:t>
      </w:r>
      <w:r>
        <w:br/>
      </w:r>
      <w:r w:rsidRPr="00DF4DB2">
        <w:t>Size: 7</w:t>
      </w:r>
      <w:r w:rsidRPr="00DF4DB2">
        <w:tab/>
      </w:r>
      <w:r w:rsidRPr="00DF4DB2">
        <w:tab/>
        <w:t>List Contents { 24 20 16 12 8 4 0 }</w:t>
      </w:r>
      <w:r>
        <w:br/>
      </w:r>
      <w:r w:rsidRPr="00DF4DB2">
        <w:t>Size: 0</w:t>
      </w:r>
      <w:r w:rsidRPr="00DF4DB2">
        <w:tab/>
      </w:r>
      <w:r w:rsidRPr="00DF4DB2">
        <w:tab/>
        <w:t>List Contents { }</w:t>
      </w:r>
      <w:r>
        <w:br/>
      </w:r>
      <w:r w:rsidRPr="00DF4DB2">
        <w:t>Size: 0</w:t>
      </w:r>
      <w:r w:rsidRPr="00DF4DB2">
        <w:tab/>
      </w:r>
      <w:r w:rsidRPr="00DF4DB2">
        <w:tab/>
        <w:t>List Contents { }</w:t>
      </w:r>
    </w:p>
    <w:bookmarkEnd w:id="15"/>
    <w:p w:rsidR="002367AB" w:rsidRPr="002367AB" w:rsidRDefault="002367AB" w:rsidP="0012450B"/>
    <w:p w:rsidR="00C62555" w:rsidRPr="009E187D" w:rsidRDefault="00C62555" w:rsidP="00C62555">
      <w:pPr>
        <w:pStyle w:val="Heading1"/>
      </w:pPr>
      <w:bookmarkStart w:id="16" w:name="_Toc358034076"/>
      <w:bookmarkStart w:id="17" w:name="_Toc358034556"/>
      <w:r>
        <w:lastRenderedPageBreak/>
        <w:t>Submission</w:t>
      </w:r>
      <w:bookmarkEnd w:id="16"/>
      <w:bookmarkEnd w:id="17"/>
    </w:p>
    <w:p w:rsidR="00C62555" w:rsidRDefault="00C62555" w:rsidP="00C62555">
      <w:pPr>
        <w:pStyle w:val="NoSpacing"/>
      </w:pPr>
    </w:p>
    <w:p w:rsidR="00C62555" w:rsidRPr="004E538D" w:rsidRDefault="00C62555" w:rsidP="00C62555">
      <w:r>
        <w:t>To submit the</w:t>
      </w:r>
      <w:r w:rsidRPr="004E538D">
        <w:t xml:space="preserve"> lab assignment:</w:t>
      </w:r>
    </w:p>
    <w:p w:rsidR="00C62555" w:rsidRDefault="00C62555" w:rsidP="00C62555">
      <w:pPr>
        <w:pStyle w:val="ListParagraph"/>
        <w:numPr>
          <w:ilvl w:val="0"/>
          <w:numId w:val="2"/>
        </w:numPr>
      </w:pPr>
      <w:r>
        <w:t xml:space="preserve">Clean, build, and run DTSLab3.cpp with your </w:t>
      </w:r>
      <w:proofErr w:type="spellStart"/>
      <w:r>
        <w:t>SLList.h</w:t>
      </w:r>
      <w:proofErr w:type="spellEnd"/>
      <w:r>
        <w:t xml:space="preserve"> file in Visual Studio (debug mode).</w:t>
      </w:r>
    </w:p>
    <w:p w:rsidR="00C62555" w:rsidRDefault="00C62555" w:rsidP="00C62555">
      <w:pPr>
        <w:pStyle w:val="ListParagraph"/>
        <w:numPr>
          <w:ilvl w:val="1"/>
          <w:numId w:val="2"/>
        </w:numPr>
      </w:pPr>
      <w:r>
        <w:t>clear up any warnings you encounter.</w:t>
      </w:r>
    </w:p>
    <w:p w:rsidR="00C62555" w:rsidRDefault="00C62555" w:rsidP="00C62555">
      <w:pPr>
        <w:pStyle w:val="ListParagraph"/>
        <w:numPr>
          <w:ilvl w:val="1"/>
          <w:numId w:val="2"/>
        </w:numPr>
      </w:pPr>
      <w:r>
        <w:t>verify that your output is correct by comparing it to the lab document's Desired Output section, line-by-line.</w:t>
      </w:r>
    </w:p>
    <w:p w:rsidR="00C62555" w:rsidRDefault="00C62555" w:rsidP="00C62555">
      <w:pPr>
        <w:pStyle w:val="ListParagraph"/>
        <w:numPr>
          <w:ilvl w:val="1"/>
          <w:numId w:val="2"/>
        </w:numPr>
      </w:pPr>
      <w:r>
        <w:t>ensure there are no memory leaks.</w:t>
      </w:r>
    </w:p>
    <w:p w:rsidR="00C62555" w:rsidRDefault="00C62555" w:rsidP="00C62555">
      <w:pPr>
        <w:pStyle w:val="ListParagraph"/>
        <w:numPr>
          <w:ilvl w:val="0"/>
          <w:numId w:val="2"/>
        </w:numPr>
      </w:pPr>
      <w:r>
        <w:t>On your desktop, create a new folder with your name in the following format:</w:t>
      </w:r>
    </w:p>
    <w:p w:rsidR="00C62555" w:rsidRDefault="00C62555" w:rsidP="00C62555">
      <w:pPr>
        <w:pStyle w:val="ListParagraph"/>
        <w:numPr>
          <w:ilvl w:val="1"/>
          <w:numId w:val="2"/>
        </w:numPr>
      </w:pPr>
      <w:r>
        <w:t>your last name</w:t>
      </w:r>
    </w:p>
    <w:p w:rsidR="00C62555" w:rsidRDefault="00C62555" w:rsidP="00C62555">
      <w:pPr>
        <w:pStyle w:val="ListParagraph"/>
        <w:numPr>
          <w:ilvl w:val="1"/>
          <w:numId w:val="2"/>
        </w:numPr>
      </w:pPr>
      <w:r>
        <w:t>a comma</w:t>
      </w:r>
    </w:p>
    <w:p w:rsidR="00C62555" w:rsidRDefault="00C62555" w:rsidP="00C62555">
      <w:pPr>
        <w:pStyle w:val="ListParagraph"/>
        <w:numPr>
          <w:ilvl w:val="1"/>
          <w:numId w:val="2"/>
        </w:numPr>
      </w:pPr>
      <w:r>
        <w:t>a single space</w:t>
      </w:r>
    </w:p>
    <w:p w:rsidR="00C62555" w:rsidRDefault="00C62555" w:rsidP="00C62555">
      <w:pPr>
        <w:pStyle w:val="ListParagraph"/>
        <w:numPr>
          <w:ilvl w:val="1"/>
          <w:numId w:val="2"/>
        </w:numPr>
      </w:pPr>
      <w:r>
        <w:t>your first name</w:t>
      </w:r>
      <w:r w:rsidR="00761B0A">
        <w:br/>
      </w:r>
      <w:r w:rsidRPr="00761B0A">
        <w:rPr>
          <w:b/>
        </w:rPr>
        <w:t>* Appropriate capitalization for proper names should be used. </w:t>
      </w:r>
      <w:r>
        <w:br/>
        <w:t>Suitable e</w:t>
      </w:r>
      <w:r w:rsidRPr="004E538D">
        <w:t>xamples</w:t>
      </w:r>
      <w:r>
        <w:t xml:space="preserve"> include</w:t>
      </w:r>
      <w:r w:rsidRPr="004E538D">
        <w:t xml:space="preserve"> : "Pollack, Joey"; "De La Paz, </w:t>
      </w:r>
      <w:proofErr w:type="spellStart"/>
      <w:r w:rsidRPr="004E538D">
        <w:t>Christhian</w:t>
      </w:r>
      <w:proofErr w:type="spellEnd"/>
      <w:r w:rsidRPr="004E538D">
        <w:t>"; "</w:t>
      </w:r>
      <w:proofErr w:type="spellStart"/>
      <w:r w:rsidRPr="004E538D">
        <w:t>Tjarks</w:t>
      </w:r>
      <w:proofErr w:type="spellEnd"/>
      <w:r w:rsidRPr="004E538D">
        <w:t>, Matthew".</w:t>
      </w:r>
    </w:p>
    <w:p w:rsidR="00C62555" w:rsidRDefault="00C62555" w:rsidP="00C62555">
      <w:pPr>
        <w:pStyle w:val="ListParagraph"/>
        <w:numPr>
          <w:ilvl w:val="0"/>
          <w:numId w:val="2"/>
        </w:numPr>
      </w:pPr>
      <w:r w:rsidRPr="004E538D">
        <w:t xml:space="preserve">Copy your </w:t>
      </w:r>
      <w:r>
        <w:t>'</w:t>
      </w:r>
      <w:proofErr w:type="spellStart"/>
      <w:r>
        <w:t>SLList.h</w:t>
      </w:r>
      <w:proofErr w:type="spellEnd"/>
      <w:r>
        <w:t>' file</w:t>
      </w:r>
      <w:r w:rsidRPr="004E538D">
        <w:t xml:space="preserve"> into the</w:t>
      </w:r>
      <w:r>
        <w:t xml:space="preserve"> folder that you created in step 2. This is the only file</w:t>
      </w:r>
      <w:r w:rsidRPr="004E538D">
        <w:t xml:space="preserve"> I need and should therefore</w:t>
      </w:r>
      <w:r>
        <w:t xml:space="preserve"> be the only file you submit</w:t>
      </w:r>
      <w:r w:rsidRPr="004E538D">
        <w:t>.</w:t>
      </w:r>
    </w:p>
    <w:p w:rsidR="00C62555" w:rsidRDefault="00C62555" w:rsidP="00C62555">
      <w:pPr>
        <w:pStyle w:val="ListParagraph"/>
        <w:numPr>
          <w:ilvl w:val="0"/>
          <w:numId w:val="2"/>
        </w:numPr>
      </w:pPr>
      <w:r>
        <w:t>R</w:t>
      </w:r>
      <w:r w:rsidRPr="004E538D">
        <w:t>ight-click</w:t>
      </w:r>
      <w:r>
        <w:t xml:space="preserve"> on the folder and select</w:t>
      </w:r>
      <w:r w:rsidRPr="004E538D">
        <w:t xml:space="preserve"> 'send to-&gt;compressed (zipped) folder'.</w:t>
      </w:r>
    </w:p>
    <w:p w:rsidR="00C62555" w:rsidRPr="00C10925" w:rsidRDefault="00C62555" w:rsidP="00C62555">
      <w:pPr>
        <w:pStyle w:val="ListParagraph"/>
        <w:numPr>
          <w:ilvl w:val="0"/>
          <w:numId w:val="2"/>
        </w:numPr>
      </w:pPr>
      <w:r>
        <w:t xml:space="preserve">Submit the compressed folder via FSO. </w:t>
      </w:r>
    </w:p>
    <w:p w:rsidR="00C77558" w:rsidRPr="00D8224A" w:rsidRDefault="00C77558" w:rsidP="001A4EB3">
      <w:pPr>
        <w:pStyle w:val="NoSpacing"/>
      </w:pPr>
    </w:p>
    <w:sectPr w:rsidR="00C77558" w:rsidRPr="00D8224A" w:rsidSect="002B5AA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B25" w:rsidRDefault="00CC0B25" w:rsidP="00BA4E25">
      <w:pPr>
        <w:spacing w:after="0" w:line="240" w:lineRule="auto"/>
      </w:pPr>
      <w:r>
        <w:separator/>
      </w:r>
    </w:p>
  </w:endnote>
  <w:endnote w:type="continuationSeparator" w:id="0">
    <w:p w:rsidR="00CC0B25" w:rsidRDefault="00CC0B25" w:rsidP="00BA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明朝">
    <w:altName w:val="MS Mincho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E25" w:rsidRPr="00504E52" w:rsidRDefault="00D42ADF" w:rsidP="00D8224A">
    <w:pPr>
      <w:pStyle w:val="Footer"/>
      <w:rPr>
        <w:color w:val="0F243E" w:themeColor="text2" w:themeShade="80"/>
      </w:rPr>
    </w:pPr>
    <w:r w:rsidRPr="00504E52">
      <w:rPr>
        <w:b/>
        <w:color w:val="0F243E" w:themeColor="text2" w:themeShade="80"/>
        <w:spacing w:val="60"/>
      </w:rPr>
      <w:t>DTS</w:t>
    </w:r>
    <w:r w:rsidRPr="00504E52">
      <w:rPr>
        <w:color w:val="0F243E" w:themeColor="text2" w:themeShade="80"/>
        <w:spacing w:val="60"/>
      </w:rPr>
      <w:t xml:space="preserve"> </w:t>
    </w:r>
    <w:r w:rsidR="002367AB" w:rsidRPr="00504E52">
      <w:rPr>
        <w:color w:val="0F243E" w:themeColor="text2" w:themeShade="80"/>
        <w:spacing w:val="60"/>
      </w:rPr>
      <w:t xml:space="preserve">Lab </w:t>
    </w:r>
    <w:r w:rsidR="00082795" w:rsidRPr="00504E52">
      <w:rPr>
        <w:color w:val="0F243E" w:themeColor="text2" w:themeShade="80"/>
        <w:spacing w:val="60"/>
      </w:rPr>
      <w:t>3</w:t>
    </w:r>
    <w:r w:rsidR="00D8224A" w:rsidRPr="00504E52">
      <w:rPr>
        <w:color w:val="0F243E" w:themeColor="text2" w:themeShade="80"/>
        <w:spacing w:val="60"/>
      </w:rPr>
      <w:tab/>
    </w:r>
    <w:r w:rsidR="00D8224A" w:rsidRPr="00504E52">
      <w:rPr>
        <w:color w:val="0F243E" w:themeColor="text2" w:themeShade="80"/>
        <w:spacing w:val="60"/>
      </w:rPr>
      <w:tab/>
      <w:t>Page</w:t>
    </w:r>
    <w:r w:rsidR="00D8224A" w:rsidRPr="00504E52">
      <w:rPr>
        <w:b/>
        <w:color w:val="0F243E" w:themeColor="text2" w:themeShade="80"/>
      </w:rPr>
      <w:t xml:space="preserve"> </w:t>
    </w:r>
    <w:r w:rsidR="0052262D" w:rsidRPr="00504E52">
      <w:rPr>
        <w:b/>
        <w:color w:val="0F243E" w:themeColor="text2" w:themeShade="80"/>
      </w:rPr>
      <w:fldChar w:fldCharType="begin"/>
    </w:r>
    <w:r w:rsidR="00BB673A" w:rsidRPr="00504E52">
      <w:rPr>
        <w:b/>
        <w:color w:val="0F243E" w:themeColor="text2" w:themeShade="80"/>
      </w:rPr>
      <w:instrText xml:space="preserve"> PAGE   \* MERGEFORMAT </w:instrText>
    </w:r>
    <w:r w:rsidR="0052262D" w:rsidRPr="00504E52">
      <w:rPr>
        <w:b/>
        <w:color w:val="0F243E" w:themeColor="text2" w:themeShade="80"/>
      </w:rPr>
      <w:fldChar w:fldCharType="separate"/>
    </w:r>
    <w:r w:rsidR="00761B0A">
      <w:rPr>
        <w:b/>
        <w:noProof/>
        <w:color w:val="0F243E" w:themeColor="text2" w:themeShade="80"/>
      </w:rPr>
      <w:t>7</w:t>
    </w:r>
    <w:r w:rsidR="0052262D" w:rsidRPr="00504E52">
      <w:rPr>
        <w:b/>
        <w:color w:val="0F243E" w:themeColor="text2" w:themeShade="8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B25" w:rsidRDefault="00CC0B25" w:rsidP="00BA4E25">
      <w:pPr>
        <w:spacing w:after="0" w:line="240" w:lineRule="auto"/>
      </w:pPr>
      <w:r>
        <w:separator/>
      </w:r>
    </w:p>
  </w:footnote>
  <w:footnote w:type="continuationSeparator" w:id="0">
    <w:p w:rsidR="00CC0B25" w:rsidRDefault="00CC0B25" w:rsidP="00BA4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34E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DE87372"/>
    <w:multiLevelType w:val="hybridMultilevel"/>
    <w:tmpl w:val="7F4E4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1794D"/>
    <w:rsid w:val="00003FAC"/>
    <w:rsid w:val="000069D9"/>
    <w:rsid w:val="00082795"/>
    <w:rsid w:val="00083DB3"/>
    <w:rsid w:val="000B1AE1"/>
    <w:rsid w:val="000D018D"/>
    <w:rsid w:val="000D463B"/>
    <w:rsid w:val="00110F8B"/>
    <w:rsid w:val="0012450B"/>
    <w:rsid w:val="001523C7"/>
    <w:rsid w:val="001727FF"/>
    <w:rsid w:val="001A4EB3"/>
    <w:rsid w:val="001C444E"/>
    <w:rsid w:val="00202FBC"/>
    <w:rsid w:val="002367AB"/>
    <w:rsid w:val="002B5AA7"/>
    <w:rsid w:val="00325499"/>
    <w:rsid w:val="003824B1"/>
    <w:rsid w:val="003A7670"/>
    <w:rsid w:val="003D2DFD"/>
    <w:rsid w:val="003D395E"/>
    <w:rsid w:val="00490E31"/>
    <w:rsid w:val="004E0058"/>
    <w:rsid w:val="00504E52"/>
    <w:rsid w:val="0052262D"/>
    <w:rsid w:val="00530B12"/>
    <w:rsid w:val="006741C1"/>
    <w:rsid w:val="006A06FE"/>
    <w:rsid w:val="00757C46"/>
    <w:rsid w:val="00761B0A"/>
    <w:rsid w:val="00852D1A"/>
    <w:rsid w:val="00855DE8"/>
    <w:rsid w:val="009E187D"/>
    <w:rsid w:val="009F5619"/>
    <w:rsid w:val="00A1794D"/>
    <w:rsid w:val="00A90A9F"/>
    <w:rsid w:val="00B12243"/>
    <w:rsid w:val="00B24990"/>
    <w:rsid w:val="00B34ED0"/>
    <w:rsid w:val="00BA4E25"/>
    <w:rsid w:val="00BB673A"/>
    <w:rsid w:val="00BD0382"/>
    <w:rsid w:val="00BE2BF8"/>
    <w:rsid w:val="00C61141"/>
    <w:rsid w:val="00C62555"/>
    <w:rsid w:val="00C77558"/>
    <w:rsid w:val="00CC0B25"/>
    <w:rsid w:val="00CF31E4"/>
    <w:rsid w:val="00D03409"/>
    <w:rsid w:val="00D42ADF"/>
    <w:rsid w:val="00D8224A"/>
    <w:rsid w:val="00DE4EB4"/>
    <w:rsid w:val="00E27321"/>
    <w:rsid w:val="00E8158A"/>
    <w:rsid w:val="00F20E0A"/>
    <w:rsid w:val="00F77953"/>
    <w:rsid w:val="00FD2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382"/>
  </w:style>
  <w:style w:type="paragraph" w:styleId="Heading1">
    <w:name w:val="heading 1"/>
    <w:basedOn w:val="Normal"/>
    <w:next w:val="Normal"/>
    <w:link w:val="Heading1Char"/>
    <w:uiPriority w:val="9"/>
    <w:qFormat/>
    <w:rsid w:val="00202FBC"/>
    <w:pPr>
      <w:keepNext/>
      <w:keepLines/>
      <w:pBdr>
        <w:top w:val="single" w:sz="8" w:space="1" w:color="215868" w:themeColor="accent5" w:themeShade="80"/>
        <w:left w:val="single" w:sz="8" w:space="4" w:color="215868" w:themeColor="accent5" w:themeShade="80"/>
        <w:bottom w:val="single" w:sz="8" w:space="1" w:color="215868" w:themeColor="accent5" w:themeShade="80"/>
        <w:right w:val="single" w:sz="8" w:space="4" w:color="215868" w:themeColor="accent5" w:themeShade="80"/>
      </w:pBdr>
      <w:shd w:val="clear" w:color="auto" w:fill="B6DDE8" w:themeFill="accent5" w:themeFillTint="66"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215868" w:themeColor="accent5" w:themeShade="8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382"/>
    <w:pPr>
      <w:keepNext/>
      <w:keepLines/>
      <w:shd w:val="clear" w:color="auto" w:fill="D6E3BC" w:themeFill="accent3" w:themeFillTint="66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3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3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3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3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3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3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243"/>
    <w:pPr>
      <w:pBdr>
        <w:bottom w:val="single" w:sz="12" w:space="4" w:color="215868" w:themeColor="accent5" w:themeShade="8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215868" w:themeColor="accent5" w:themeShade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243"/>
    <w:rPr>
      <w:rFonts w:asciiTheme="majorHAnsi" w:eastAsiaTheme="majorEastAsia" w:hAnsiTheme="majorHAnsi" w:cstheme="majorBidi"/>
      <w:b/>
      <w:color w:val="215868" w:themeColor="accent5" w:themeShade="80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2FBC"/>
    <w:rPr>
      <w:rFonts w:asciiTheme="majorHAnsi" w:eastAsiaTheme="majorEastAsia" w:hAnsiTheme="majorHAnsi" w:cstheme="majorBidi"/>
      <w:b/>
      <w:bCs/>
      <w:color w:val="215868" w:themeColor="accent5" w:themeShade="80"/>
      <w:sz w:val="40"/>
      <w:szCs w:val="28"/>
      <w:shd w:val="clear" w:color="auto" w:fill="B6DDE8" w:themeFill="accent5" w:themeFillTint="66"/>
    </w:rPr>
  </w:style>
  <w:style w:type="paragraph" w:styleId="TOCHeading">
    <w:name w:val="TOC Heading"/>
    <w:basedOn w:val="Heading1"/>
    <w:next w:val="Normal"/>
    <w:uiPriority w:val="39"/>
    <w:unhideWhenUsed/>
    <w:qFormat/>
    <w:rsid w:val="00BD038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38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D0382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  <w:shd w:val="clear" w:color="auto" w:fill="D6E3BC" w:themeFill="accent3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BD0382"/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BD03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D03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D03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D03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D038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D03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03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FBC"/>
    <w:pPr>
      <w:numPr>
        <w:ilvl w:val="1"/>
      </w:numPr>
    </w:pPr>
    <w:rPr>
      <w:rFonts w:asciiTheme="majorHAnsi" w:eastAsiaTheme="majorEastAsia" w:hAnsiTheme="majorHAnsi" w:cstheme="majorBidi"/>
      <w:i/>
      <w:iCs/>
      <w:color w:val="31849B" w:themeColor="accent5" w:themeShade="BF"/>
      <w:spacing w:val="15"/>
      <w:position w:val="10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FBC"/>
    <w:rPr>
      <w:rFonts w:asciiTheme="majorHAnsi" w:eastAsiaTheme="majorEastAsia" w:hAnsiTheme="majorHAnsi" w:cstheme="majorBidi"/>
      <w:i/>
      <w:iCs/>
      <w:color w:val="31849B" w:themeColor="accent5" w:themeShade="BF"/>
      <w:spacing w:val="15"/>
      <w:position w:val="10"/>
      <w:sz w:val="32"/>
      <w:szCs w:val="24"/>
    </w:rPr>
  </w:style>
  <w:style w:type="character" w:styleId="Strong">
    <w:name w:val="Strong"/>
    <w:basedOn w:val="DefaultParagraphFont"/>
    <w:uiPriority w:val="22"/>
    <w:qFormat/>
    <w:rsid w:val="00BD0382"/>
    <w:rPr>
      <w:b/>
      <w:bCs/>
    </w:rPr>
  </w:style>
  <w:style w:type="character" w:styleId="Emphasis">
    <w:name w:val="Emphasis"/>
    <w:basedOn w:val="DefaultParagraphFont"/>
    <w:uiPriority w:val="20"/>
    <w:qFormat/>
    <w:rsid w:val="00BD0382"/>
    <w:rPr>
      <w:i/>
      <w:iCs/>
    </w:rPr>
  </w:style>
  <w:style w:type="paragraph" w:styleId="NoSpacing">
    <w:name w:val="No Spacing"/>
    <w:uiPriority w:val="1"/>
    <w:qFormat/>
    <w:rsid w:val="00BD03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038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038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038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382"/>
    <w:pPr>
      <w:pBdr>
        <w:top w:val="single" w:sz="4" w:space="1" w:color="4F6228" w:themeColor="accent3" w:themeShade="80"/>
        <w:bottom w:val="single" w:sz="4" w:space="4" w:color="4F6228" w:themeColor="accent3" w:themeShade="80"/>
      </w:pBdr>
      <w:spacing w:before="200" w:after="280"/>
      <w:ind w:left="936" w:right="936"/>
    </w:pPr>
    <w:rPr>
      <w:b/>
      <w:bCs/>
      <w:i/>
      <w:iCs/>
      <w:color w:val="76923C" w:themeColor="accent3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382"/>
    <w:rPr>
      <w:b/>
      <w:bCs/>
      <w:i/>
      <w:iCs/>
      <w:color w:val="76923C" w:themeColor="accent3" w:themeShade="BF"/>
    </w:rPr>
  </w:style>
  <w:style w:type="character" w:styleId="SubtleEmphasis">
    <w:name w:val="Subtle Emphasis"/>
    <w:basedOn w:val="DefaultParagraphFont"/>
    <w:uiPriority w:val="19"/>
    <w:qFormat/>
    <w:rsid w:val="00BD038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D038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D038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D038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D0382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D03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0382"/>
    <w:rPr>
      <w:color w:val="0000FF" w:themeColor="hyperlink"/>
      <w:u w:val="single"/>
    </w:rPr>
  </w:style>
  <w:style w:type="paragraph" w:customStyle="1" w:styleId="CodeSection">
    <w:name w:val="Code Section"/>
    <w:basedOn w:val="Normal"/>
    <w:next w:val="Normal"/>
    <w:qFormat/>
    <w:rsid w:val="00202FBC"/>
    <w:pPr>
      <w:pBdr>
        <w:top w:val="single" w:sz="12" w:space="1" w:color="215868" w:themeColor="accent5" w:themeShade="80"/>
        <w:left w:val="single" w:sz="12" w:space="4" w:color="215868" w:themeColor="accent5" w:themeShade="80"/>
        <w:bottom w:val="single" w:sz="12" w:space="1" w:color="215868" w:themeColor="accent5" w:themeShade="80"/>
        <w:right w:val="single" w:sz="12" w:space="4" w:color="215868" w:themeColor="accent5" w:themeShade="80"/>
      </w:pBdr>
      <w:shd w:val="clear" w:color="auto" w:fill="DAEEF3" w:themeFill="accent5" w:themeFillTint="33"/>
      <w:spacing w:line="240" w:lineRule="auto"/>
    </w:pPr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A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4E25"/>
  </w:style>
  <w:style w:type="paragraph" w:styleId="Footer">
    <w:name w:val="footer"/>
    <w:basedOn w:val="Normal"/>
    <w:link w:val="FooterChar"/>
    <w:uiPriority w:val="99"/>
    <w:unhideWhenUsed/>
    <w:rsid w:val="00BA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25"/>
  </w:style>
  <w:style w:type="character" w:styleId="PlaceholderText">
    <w:name w:val="Placeholder Text"/>
    <w:basedOn w:val="DefaultParagraphFont"/>
    <w:uiPriority w:val="99"/>
    <w:semiHidden/>
    <w:rsid w:val="00BA4E25"/>
    <w:rPr>
      <w:color w:val="808080"/>
    </w:rPr>
  </w:style>
  <w:style w:type="paragraph" w:customStyle="1" w:styleId="Output">
    <w:name w:val="Output"/>
    <w:basedOn w:val="Normal"/>
    <w:next w:val="Normal"/>
    <w:qFormat/>
    <w:rsid w:val="00110F8B"/>
    <w:pPr>
      <w:shd w:val="clear" w:color="auto" w:fill="000000" w:themeFill="text1"/>
      <w:spacing w:line="240" w:lineRule="auto"/>
    </w:pPr>
    <w:rPr>
      <w:rFonts w:ascii="Lucida Console" w:hAnsi="Lucida Console"/>
    </w:rPr>
  </w:style>
  <w:style w:type="table" w:styleId="TableGrid">
    <w:name w:val="Table Grid"/>
    <w:basedOn w:val="TableNormal"/>
    <w:uiPriority w:val="59"/>
    <w:rsid w:val="009E187D"/>
    <w:pPr>
      <w:spacing w:after="0" w:line="240" w:lineRule="auto"/>
    </w:pPr>
    <w:rPr>
      <w:rFonts w:eastAsiaTheme="minorHAnsi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ney\Desktop\Works%20in%20Progress\Templates\DTS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29DD4-F1B4-4CB0-AACA-C439DA117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DTSLabTemplate.dotx</Template>
  <TotalTime>63</TotalTime>
  <Pages>7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DTS</vt:lpstr>
    </vt:vector>
  </TitlesOfParts>
  <Company/>
  <LinksUpToDate>false</LinksUpToDate>
  <CharactersWithSpaces>8592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DTS Lab 3</dc:title>
  <dc:subject>singly linked list and iterator</dc:subject>
  <dc:creator>Rodney Stoeffler</dc:creator>
  <dc:description>Property of Full Sail University,_x000d_
Data Structures (GDD250)</dc:description>
  <cp:lastModifiedBy>Rodney Stoeffler</cp:lastModifiedBy>
  <cp:revision>8</cp:revision>
  <dcterms:created xsi:type="dcterms:W3CDTF">2010-10-07T22:25:00Z</dcterms:created>
  <dcterms:modified xsi:type="dcterms:W3CDTF">2013-06-03T19:01:00Z</dcterms:modified>
  <cp:version>1</cp:version>
</cp:coreProperties>
</file>